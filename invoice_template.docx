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0BBC" w14:textId="5AB9ECF4" w:rsidR="00A824EC" w:rsidRPr="00DC7F9C" w:rsidRDefault="00A824EC" w:rsidP="00DC7F9C">
      <w:pPr>
        <w:pStyle w:val="Title"/>
        <w:jc w:val="center"/>
        <w:rPr>
          <w:color w:val="auto"/>
          <w:sz w:val="56"/>
          <w:szCs w:val="40"/>
        </w:rPr>
      </w:pPr>
      <w:r w:rsidRPr="00DC7F9C">
        <w:rPr>
          <w:color w:val="auto"/>
          <w:sz w:val="56"/>
          <w:szCs w:val="40"/>
        </w:rPr>
        <w:t>Tanmay Air Tech</w:t>
      </w:r>
    </w:p>
    <w:p w14:paraId="28C2F6DB" w14:textId="6E7489E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C/502, Glory co op housing pvt ltd, gokul township, virar west – 401303</w:t>
      </w:r>
    </w:p>
    <w:p w14:paraId="15BEB640" w14:textId="065C2827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gstin: 27alppk0410n1zy</w:t>
      </w:r>
    </w:p>
    <w:p w14:paraId="120B4B3F" w14:textId="33D70FA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mob no: 9273728529/ 9404554428</w:t>
      </w:r>
    </w:p>
    <w:p w14:paraId="2A326F70" w14:textId="4BC0D869" w:rsidR="001A4A7E" w:rsidRPr="00DC7F9C" w:rsidRDefault="00DC7F9C" w:rsidP="00DC7F9C">
      <w:pPr>
        <w:pStyle w:val="Title"/>
        <w:jc w:val="center"/>
        <w:rPr>
          <w:b/>
          <w:bCs/>
          <w:sz w:val="42"/>
          <w:szCs w:val="18"/>
        </w:rPr>
      </w:pPr>
      <w:r w:rsidRPr="00DC7F9C">
        <w:rPr>
          <w:b/>
          <w:bCs/>
          <w:sz w:val="42"/>
          <w:szCs w:val="18"/>
        </w:rPr>
        <w:t xml:space="preserve">Orignal </w:t>
      </w:r>
      <w:r w:rsidR="001A4A7E" w:rsidRPr="00DC7F9C">
        <w:rPr>
          <w:b/>
          <w:bCs/>
          <w:sz w:val="42"/>
          <w:szCs w:val="18"/>
        </w:rPr>
        <w:t>Invoice</w:t>
      </w:r>
    </w:p>
    <w:p w14:paraId="29EFECD6" w14:textId="751E2D14" w:rsid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To</w:t>
      </w:r>
      <w:r w:rsidR="00DC7F9C">
        <w:rPr>
          <w:rFonts w:ascii="Adobe Gothic Std B" w:eastAsia="Adobe Gothic Std B" w:hAnsi="Adobe Gothic Std B"/>
        </w:rPr>
        <w:t xml:space="preserve"> M/S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1C2EE250" w14:textId="56F7E2C5" w:rsidR="00DC7F9C" w:rsidRDefault="00DC7F9C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GSTIN: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gst</w:t>
      </w:r>
      <w:proofErr w:type="spellEnd"/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5FAB9E1B" w14:textId="77777777" w:rsidR="00DC7F9C" w:rsidRDefault="00DC7F9C"/>
    <w:p w14:paraId="0EE81BC5" w14:textId="77777777" w:rsidR="001A4A7E" w:rsidRDefault="001A4A7E"/>
    <w:tbl>
      <w:tblPr>
        <w:tblStyle w:val="TableGridLight"/>
        <w:tblW w:w="5117" w:type="pct"/>
        <w:tblLook w:val="0020" w:firstRow="1" w:lastRow="0" w:firstColumn="0" w:lastColumn="0" w:noHBand="0" w:noVBand="0"/>
        <w:tblDescription w:val="Layout table"/>
      </w:tblPr>
      <w:tblGrid>
        <w:gridCol w:w="1296"/>
        <w:gridCol w:w="5689"/>
        <w:gridCol w:w="1674"/>
        <w:gridCol w:w="1663"/>
      </w:tblGrid>
      <w:tr w:rsidR="00767D7F" w:rsidRPr="001A4A7E" w14:paraId="21C6596D" w14:textId="77777777" w:rsidTr="009C0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96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690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74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63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9C0D69">
        <w:trPr>
          <w:trHeight w:val="375"/>
        </w:trPr>
        <w:tc>
          <w:tcPr>
            <w:tcW w:w="1296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690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74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63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9C0D69">
        <w:trPr>
          <w:trHeight w:val="375"/>
        </w:trPr>
        <w:tc>
          <w:tcPr>
            <w:tcW w:w="1296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690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74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1A4A7E" w:rsidRDefault="00697198" w:rsidP="009C0D69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63" w:type="dxa"/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1A4A7E" w:rsidRDefault="00086F6A" w:rsidP="009C0D69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9C0D69">
        <w:trPr>
          <w:trHeight w:val="375"/>
        </w:trPr>
        <w:tc>
          <w:tcPr>
            <w:tcW w:w="1296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690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74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63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9C0D69">
        <w:trPr>
          <w:trHeight w:val="454"/>
        </w:trPr>
        <w:tc>
          <w:tcPr>
            <w:tcW w:w="1296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690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74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63" w:type="dxa"/>
            <w:tcMar>
              <w:left w:w="216" w:type="dxa"/>
              <w:right w:w="216" w:type="dxa"/>
            </w:tcMar>
            <w:vAlign w:val="center"/>
          </w:tcPr>
          <w:p w14:paraId="648A5104" w14:textId="0614B4E7" w:rsidR="00767D7F" w:rsidRPr="001A4A7E" w:rsidRDefault="00697198" w:rsidP="009C0D69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9C0D69">
        <w:trPr>
          <w:trHeight w:val="45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69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</w:tcBorders>
          </w:tcPr>
          <w:p w14:paraId="726CB6D5" w14:textId="3169B0D5" w:rsidR="00767D7F" w:rsidRPr="001A4A7E" w:rsidRDefault="00621980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GST 18%</w:t>
            </w:r>
          </w:p>
        </w:tc>
        <w:tc>
          <w:tcPr>
            <w:tcW w:w="1663" w:type="dxa"/>
            <w:tcMar>
              <w:left w:w="216" w:type="dxa"/>
              <w:right w:w="216" w:type="dxa"/>
            </w:tcMar>
            <w:vAlign w:val="center"/>
          </w:tcPr>
          <w:p w14:paraId="4FAF0C5A" w14:textId="25EB06CC" w:rsidR="00767D7F" w:rsidRPr="001A4A7E" w:rsidRDefault="00697198" w:rsidP="009C0D69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9C0D69">
        <w:trPr>
          <w:trHeight w:val="45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69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74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63" w:type="dxa"/>
            <w:tcMar>
              <w:left w:w="216" w:type="dxa"/>
              <w:right w:w="216" w:type="dxa"/>
            </w:tcMar>
            <w:vAlign w:val="center"/>
          </w:tcPr>
          <w:p w14:paraId="7C7EEB7B" w14:textId="7A8929D7" w:rsidR="00767D7F" w:rsidRPr="001A4A7E" w:rsidRDefault="00697198" w:rsidP="009C0D69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C7F9C">
      <w:footerReference w:type="default" r:id="rId7"/>
      <w:pgSz w:w="12240" w:h="15840"/>
      <w:pgMar w:top="851" w:right="1077" w:bottom="107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C676A" w14:textId="77777777" w:rsidR="00A42827" w:rsidRDefault="00A42827" w:rsidP="00DA124E">
      <w:r>
        <w:separator/>
      </w:r>
    </w:p>
  </w:endnote>
  <w:endnote w:type="continuationSeparator" w:id="0">
    <w:p w14:paraId="066B09A0" w14:textId="77777777" w:rsidR="00A42827" w:rsidRDefault="00A4282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D757A" w14:textId="77777777" w:rsidR="00A42827" w:rsidRDefault="00A42827" w:rsidP="00DA124E">
      <w:r>
        <w:separator/>
      </w:r>
    </w:p>
  </w:footnote>
  <w:footnote w:type="continuationSeparator" w:id="0">
    <w:p w14:paraId="3EDA0827" w14:textId="77777777" w:rsidR="00A42827" w:rsidRDefault="00A42827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03E2"/>
    <w:rsid w:val="00034163"/>
    <w:rsid w:val="00084A50"/>
    <w:rsid w:val="00086F6A"/>
    <w:rsid w:val="00091F88"/>
    <w:rsid w:val="000F3D19"/>
    <w:rsid w:val="000F6394"/>
    <w:rsid w:val="00141CC5"/>
    <w:rsid w:val="00161833"/>
    <w:rsid w:val="001A4A7E"/>
    <w:rsid w:val="001D1A99"/>
    <w:rsid w:val="002118AB"/>
    <w:rsid w:val="00253682"/>
    <w:rsid w:val="002C31B5"/>
    <w:rsid w:val="002F145D"/>
    <w:rsid w:val="002F405A"/>
    <w:rsid w:val="002F4591"/>
    <w:rsid w:val="00332BBD"/>
    <w:rsid w:val="00335034"/>
    <w:rsid w:val="003525FA"/>
    <w:rsid w:val="00390027"/>
    <w:rsid w:val="003968B9"/>
    <w:rsid w:val="004E0159"/>
    <w:rsid w:val="004F2DD2"/>
    <w:rsid w:val="00502760"/>
    <w:rsid w:val="00541768"/>
    <w:rsid w:val="005417F6"/>
    <w:rsid w:val="005549A0"/>
    <w:rsid w:val="005E117D"/>
    <w:rsid w:val="005E43C7"/>
    <w:rsid w:val="005E4E1E"/>
    <w:rsid w:val="00621980"/>
    <w:rsid w:val="006350A1"/>
    <w:rsid w:val="00697198"/>
    <w:rsid w:val="006B4F86"/>
    <w:rsid w:val="006C1D33"/>
    <w:rsid w:val="006D3592"/>
    <w:rsid w:val="00767D7F"/>
    <w:rsid w:val="0078224D"/>
    <w:rsid w:val="007A2DFF"/>
    <w:rsid w:val="007F6ACF"/>
    <w:rsid w:val="00846FB5"/>
    <w:rsid w:val="00865239"/>
    <w:rsid w:val="0098494E"/>
    <w:rsid w:val="009C0D69"/>
    <w:rsid w:val="009F3F74"/>
    <w:rsid w:val="00A2654F"/>
    <w:rsid w:val="00A42827"/>
    <w:rsid w:val="00A77210"/>
    <w:rsid w:val="00A82089"/>
    <w:rsid w:val="00A824EC"/>
    <w:rsid w:val="00AC6A6B"/>
    <w:rsid w:val="00B14E8F"/>
    <w:rsid w:val="00B62AE1"/>
    <w:rsid w:val="00B84DF7"/>
    <w:rsid w:val="00B911FE"/>
    <w:rsid w:val="00C4631C"/>
    <w:rsid w:val="00CE31FC"/>
    <w:rsid w:val="00D27961"/>
    <w:rsid w:val="00D45686"/>
    <w:rsid w:val="00D46230"/>
    <w:rsid w:val="00D62BD5"/>
    <w:rsid w:val="00D8503D"/>
    <w:rsid w:val="00DA124E"/>
    <w:rsid w:val="00DC7F9C"/>
    <w:rsid w:val="00DE3DFA"/>
    <w:rsid w:val="00DF32B2"/>
    <w:rsid w:val="00E10529"/>
    <w:rsid w:val="00E61B2E"/>
    <w:rsid w:val="00E63F7F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203E2"/>
    <w:rsid w:val="00034163"/>
    <w:rsid w:val="004E0159"/>
    <w:rsid w:val="005549A0"/>
    <w:rsid w:val="00684AE6"/>
    <w:rsid w:val="007931FB"/>
    <w:rsid w:val="007F6ACF"/>
    <w:rsid w:val="0087499A"/>
    <w:rsid w:val="00952B95"/>
    <w:rsid w:val="00B2243C"/>
    <w:rsid w:val="00B6738A"/>
    <w:rsid w:val="00D94F0E"/>
    <w:rsid w:val="00DE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siddhi kavankar</cp:lastModifiedBy>
  <cp:revision>6</cp:revision>
  <dcterms:created xsi:type="dcterms:W3CDTF">2024-07-20T11:23:00Z</dcterms:created>
  <dcterms:modified xsi:type="dcterms:W3CDTF">2024-07-20T15:49:00Z</dcterms:modified>
  <cp:category/>
  <cp:version/>
</cp:coreProperties>
</file>