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20BBC" w14:textId="5AB9ECF4" w:rsidR="00A824EC" w:rsidRPr="00DC7F9C" w:rsidRDefault="00A824EC" w:rsidP="00DC7F9C">
      <w:pPr>
        <w:pStyle w:val="Title"/>
        <w:jc w:val="center"/>
        <w:rPr>
          <w:color w:val="auto"/>
          <w:sz w:val="56"/>
          <w:szCs w:val="40"/>
        </w:rPr>
      </w:pPr>
      <w:r w:rsidRPr="00DC7F9C">
        <w:rPr>
          <w:color w:val="auto"/>
          <w:sz w:val="56"/>
          <w:szCs w:val="40"/>
        </w:rPr>
        <w:t>Tanmay Air Tech</w:t>
      </w:r>
    </w:p>
    <w:p w14:paraId="28C2F6DB" w14:textId="6E7489E8" w:rsidR="00DC7F9C" w:rsidRPr="00DC7F9C" w:rsidRDefault="00DC7F9C" w:rsidP="00DC7F9C">
      <w:pPr>
        <w:pStyle w:val="Title"/>
        <w:spacing w:line="240" w:lineRule="auto"/>
        <w:jc w:val="center"/>
        <w:rPr>
          <w:sz w:val="20"/>
          <w:szCs w:val="2"/>
        </w:rPr>
      </w:pPr>
      <w:r w:rsidRPr="00DC7F9C">
        <w:rPr>
          <w:sz w:val="20"/>
          <w:szCs w:val="2"/>
        </w:rPr>
        <w:t>C/502, Glory co op housing pvt ltd, gokul township, virar west – 401303</w:t>
      </w:r>
    </w:p>
    <w:p w14:paraId="15BEB640" w14:textId="065C2827" w:rsidR="00DC7F9C" w:rsidRPr="00DC7F9C" w:rsidRDefault="00DC7F9C" w:rsidP="00DC7F9C">
      <w:pPr>
        <w:pStyle w:val="Title"/>
        <w:spacing w:line="240" w:lineRule="auto"/>
        <w:jc w:val="center"/>
        <w:rPr>
          <w:sz w:val="20"/>
          <w:szCs w:val="2"/>
        </w:rPr>
      </w:pPr>
      <w:r w:rsidRPr="00DC7F9C">
        <w:rPr>
          <w:sz w:val="20"/>
          <w:szCs w:val="2"/>
        </w:rPr>
        <w:t>gstin: 27alppk0410n1zy</w:t>
      </w:r>
    </w:p>
    <w:p w14:paraId="120B4B3F" w14:textId="33D70FA8" w:rsidR="00DC7F9C" w:rsidRPr="00DC7F9C" w:rsidRDefault="00DC7F9C" w:rsidP="00DC7F9C">
      <w:pPr>
        <w:pStyle w:val="Title"/>
        <w:spacing w:line="240" w:lineRule="auto"/>
        <w:jc w:val="center"/>
        <w:rPr>
          <w:sz w:val="20"/>
          <w:szCs w:val="2"/>
        </w:rPr>
      </w:pPr>
      <w:r w:rsidRPr="00DC7F9C">
        <w:rPr>
          <w:sz w:val="20"/>
          <w:szCs w:val="2"/>
        </w:rPr>
        <w:t>mob no: 9273728529/ 9404554428</w:t>
      </w:r>
    </w:p>
    <w:p w14:paraId="2A326F70" w14:textId="4BC0D869" w:rsidR="001A4A7E" w:rsidRPr="00DC7F9C" w:rsidRDefault="00DC7F9C" w:rsidP="00DC7F9C">
      <w:pPr>
        <w:pStyle w:val="Title"/>
        <w:jc w:val="center"/>
        <w:rPr>
          <w:b/>
          <w:bCs/>
          <w:sz w:val="42"/>
          <w:szCs w:val="18"/>
        </w:rPr>
      </w:pPr>
      <w:r w:rsidRPr="00DC7F9C">
        <w:rPr>
          <w:b/>
          <w:bCs/>
          <w:sz w:val="42"/>
          <w:szCs w:val="18"/>
        </w:rPr>
        <w:t xml:space="preserve">Orignal </w:t>
      </w:r>
      <w:r w:rsidR="001A4A7E" w:rsidRPr="00DC7F9C">
        <w:rPr>
          <w:b/>
          <w:bCs/>
          <w:sz w:val="42"/>
          <w:szCs w:val="18"/>
        </w:rPr>
        <w:t>Invoice</w:t>
      </w:r>
    </w:p>
    <w:p w14:paraId="29EFECD6" w14:textId="751E2D14" w:rsidR="001A4A7E" w:rsidRDefault="001A4A7E" w:rsidP="00DC7F9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To</w:t>
      </w:r>
      <w:r w:rsidR="00DC7F9C">
        <w:rPr>
          <w:rFonts w:ascii="Adobe Gothic Std B" w:eastAsia="Adobe Gothic Std B" w:hAnsi="Adobe Gothic Std B"/>
        </w:rPr>
        <w:t xml:space="preserve"> M/S</w:t>
      </w:r>
      <w:r>
        <w:rPr>
          <w:rFonts w:ascii="Adobe Gothic Std B" w:eastAsia="Adobe Gothic Std B" w:hAnsi="Adobe Gothic Std B"/>
        </w:rPr>
        <w:t xml:space="preserve">: </w:t>
      </w:r>
      <w:r w:rsidR="005E4E1E">
        <w:rPr>
          <w:rFonts w:ascii="Adobe Gothic Std B" w:eastAsia="Adobe Gothic Std B" w:hAnsi="Adobe Gothic Std B"/>
        </w:rPr>
        <w:t xml:space="preserve">Shreya</w:t>
      </w:r>
    </w:p>
    <w:p w14:paraId="1C2EE250" w14:textId="56F7E2C5" w:rsidR="00DC7F9C" w:rsidRDefault="00DC7F9C" w:rsidP="00DC7F9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GSTIN: 123</w:t>
      </w:r>
    </w:p>
    <w:p w14:paraId="2A660C15" w14:textId="3DE12AEC" w:rsidR="001A4A7E" w:rsidRPr="001A4A7E" w:rsidRDefault="001A4A7E" w:rsidP="00DC7F9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</w:t>
      </w:r>
      <w:r w:rsidR="005E4E1E">
        <w:rPr>
          <w:rFonts w:ascii="Adobe Gothic Std B" w:eastAsia="Adobe Gothic Std B" w:hAnsi="Adobe Gothic Std B"/>
        </w:rPr>
        <w:t xml:space="preserve"> 12345</w:t>
      </w:r>
      <w:r>
        <w:rPr>
          <w:rFonts w:ascii="Adobe Gothic Std B" w:eastAsia="Adobe Gothic Std B" w:hAnsi="Adobe Gothic Std B"/>
        </w:rPr>
        <w:t xml:space="preserve"> </w:t>
      </w:r>
    </w:p>
    <w:p w14:paraId="5FAB9E1B" w14:textId="77777777" w:rsidR="00DC7F9C" w:rsidRDefault="00DC7F9C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6"/>
        <w:gridCol w:w="5559"/>
        <w:gridCol w:w="1636"/>
        <w:gridCol w:w="1625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</w:tcBorders>
          </w:tcPr>
          <w:p w14:paraId="726CB6D5" w14:textId="3169B0D5" w:rsidR="00767D7F" w:rsidRPr="001A4A7E" w:rsidRDefault="00621980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GST 18%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36.0%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236.0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C7F9C">
      <w:footerReference w:type="default" r:id="rId7"/>
      <w:pgSz w:w="12240" w:h="15840"/>
      <w:pgMar w:top="851" w:right="1077" w:bottom="1077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3B0EA" w14:textId="77777777" w:rsidR="00CE31FC" w:rsidRDefault="00CE31FC" w:rsidP="00DA124E">
      <w:r>
        <w:separator/>
      </w:r>
    </w:p>
  </w:endnote>
  <w:endnote w:type="continuationSeparator" w:id="0">
    <w:p w14:paraId="2D886F9E" w14:textId="77777777" w:rsidR="00CE31FC" w:rsidRDefault="00CE31F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C0B24" w14:textId="77777777" w:rsidR="00CE31FC" w:rsidRDefault="00CE31FC" w:rsidP="00DA124E">
      <w:r>
        <w:separator/>
      </w:r>
    </w:p>
  </w:footnote>
  <w:footnote w:type="continuationSeparator" w:id="0">
    <w:p w14:paraId="456882E9" w14:textId="77777777" w:rsidR="00CE31FC" w:rsidRDefault="00CE31FC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203E2"/>
    <w:rsid w:val="00034163"/>
    <w:rsid w:val="00084A50"/>
    <w:rsid w:val="00086F6A"/>
    <w:rsid w:val="00091F88"/>
    <w:rsid w:val="000F3D19"/>
    <w:rsid w:val="000F6394"/>
    <w:rsid w:val="00141CC5"/>
    <w:rsid w:val="00161833"/>
    <w:rsid w:val="001A4A7E"/>
    <w:rsid w:val="001D1A99"/>
    <w:rsid w:val="002118AB"/>
    <w:rsid w:val="00253682"/>
    <w:rsid w:val="002C31B5"/>
    <w:rsid w:val="002F145D"/>
    <w:rsid w:val="002F405A"/>
    <w:rsid w:val="002F4591"/>
    <w:rsid w:val="00332BBD"/>
    <w:rsid w:val="00335034"/>
    <w:rsid w:val="003525FA"/>
    <w:rsid w:val="00390027"/>
    <w:rsid w:val="003968B9"/>
    <w:rsid w:val="004E0159"/>
    <w:rsid w:val="004F2DD2"/>
    <w:rsid w:val="00502760"/>
    <w:rsid w:val="00541768"/>
    <w:rsid w:val="005417F6"/>
    <w:rsid w:val="005E117D"/>
    <w:rsid w:val="005E43C7"/>
    <w:rsid w:val="005E4E1E"/>
    <w:rsid w:val="00621980"/>
    <w:rsid w:val="006350A1"/>
    <w:rsid w:val="00697198"/>
    <w:rsid w:val="006B4F86"/>
    <w:rsid w:val="006C1D33"/>
    <w:rsid w:val="006D3592"/>
    <w:rsid w:val="00767D7F"/>
    <w:rsid w:val="007A2DFF"/>
    <w:rsid w:val="007F6ACF"/>
    <w:rsid w:val="00846FB5"/>
    <w:rsid w:val="00865239"/>
    <w:rsid w:val="0098494E"/>
    <w:rsid w:val="009F3F74"/>
    <w:rsid w:val="00A2654F"/>
    <w:rsid w:val="00A77210"/>
    <w:rsid w:val="00A82089"/>
    <w:rsid w:val="00A824EC"/>
    <w:rsid w:val="00AC6A6B"/>
    <w:rsid w:val="00B14E8F"/>
    <w:rsid w:val="00B62AE1"/>
    <w:rsid w:val="00B84DF7"/>
    <w:rsid w:val="00B911FE"/>
    <w:rsid w:val="00C4631C"/>
    <w:rsid w:val="00CE31FC"/>
    <w:rsid w:val="00D27961"/>
    <w:rsid w:val="00D45686"/>
    <w:rsid w:val="00D46230"/>
    <w:rsid w:val="00D62BD5"/>
    <w:rsid w:val="00D8503D"/>
    <w:rsid w:val="00DA124E"/>
    <w:rsid w:val="00DC7F9C"/>
    <w:rsid w:val="00DE3DFA"/>
    <w:rsid w:val="00DF32B2"/>
    <w:rsid w:val="00E10529"/>
    <w:rsid w:val="00E61B2E"/>
    <w:rsid w:val="00E63F7F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203E2"/>
    <w:rsid w:val="00034163"/>
    <w:rsid w:val="004E0159"/>
    <w:rsid w:val="00684AE6"/>
    <w:rsid w:val="007931FB"/>
    <w:rsid w:val="007F6ACF"/>
    <w:rsid w:val="0087499A"/>
    <w:rsid w:val="00952B95"/>
    <w:rsid w:val="00B2243C"/>
    <w:rsid w:val="00D94F0E"/>
    <w:rsid w:val="00DE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siddhi kavankar</cp:lastModifiedBy>
  <cp:revision>5</cp:revision>
  <dcterms:created xsi:type="dcterms:W3CDTF">2024-07-20T11:23:00Z</dcterms:created>
  <dcterms:modified xsi:type="dcterms:W3CDTF">2024-07-20T15:43:00Z</dcterms:modified>
  <cp:category/>
  <cp:version/>
  <dc:description/>
  <dc:identifier/>
  <dc:language/>
  <dc:subject/>
</cp:coreProperties>
</file>