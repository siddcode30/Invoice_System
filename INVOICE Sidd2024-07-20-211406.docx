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0BBC" w14:textId="5AB9ECF4" w:rsidR="00A824EC" w:rsidRPr="00DC7F9C" w:rsidRDefault="00A824EC" w:rsidP="00DC7F9C">
      <w:pPr>
        <w:pStyle w:val="Title"/>
        <w:jc w:val="center"/>
        <w:rPr>
          <w:color w:val="auto"/>
          <w:sz w:val="56"/>
          <w:szCs w:val="40"/>
        </w:rPr>
      </w:pPr>
      <w:r w:rsidRPr="00DC7F9C">
        <w:rPr>
          <w:color w:val="auto"/>
          <w:sz w:val="56"/>
          <w:szCs w:val="40"/>
        </w:rPr>
        <w:t>Tanmay Air Tech</w:t>
      </w:r>
    </w:p>
    <w:p w14:paraId="28C2F6DB" w14:textId="6E7489E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C/502, Glory co op housing pvt ltd, gokul township, virar west – 401303</w:t>
      </w:r>
    </w:p>
    <w:p w14:paraId="15BEB640" w14:textId="065C2827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gstin: 27alppk0410n1zy</w:t>
      </w:r>
    </w:p>
    <w:p w14:paraId="120B4B3F" w14:textId="33D70FA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mob no: 9273728529/ 9404554428</w:t>
      </w:r>
    </w:p>
    <w:p w14:paraId="2A326F70" w14:textId="4BC0D869" w:rsidR="001A4A7E" w:rsidRPr="00DC7F9C" w:rsidRDefault="00DC7F9C" w:rsidP="00DC7F9C">
      <w:pPr>
        <w:pStyle w:val="Title"/>
        <w:jc w:val="center"/>
        <w:rPr>
          <w:b/>
          <w:bCs/>
          <w:sz w:val="42"/>
          <w:szCs w:val="18"/>
        </w:rPr>
      </w:pPr>
      <w:r w:rsidRPr="00DC7F9C">
        <w:rPr>
          <w:b/>
          <w:bCs/>
          <w:sz w:val="42"/>
          <w:szCs w:val="18"/>
        </w:rPr>
        <w:t xml:space="preserve">Orignal </w:t>
      </w:r>
      <w:r w:rsidR="001A4A7E" w:rsidRPr="00DC7F9C">
        <w:rPr>
          <w:b/>
          <w:bCs/>
          <w:sz w:val="42"/>
          <w:szCs w:val="18"/>
        </w:rPr>
        <w:t>Invoice</w:t>
      </w:r>
    </w:p>
    <w:p w14:paraId="29EFECD6" w14:textId="751E2D14" w:rsid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To</w:t>
      </w:r>
      <w:r w:rsidR="00DC7F9C">
        <w:rPr>
          <w:rFonts w:ascii="Adobe Gothic Std B" w:eastAsia="Adobe Gothic Std B" w:hAnsi="Adobe Gothic Std B"/>
        </w:rPr>
        <w:t xml:space="preserve"> M/S</w:t>
      </w:r>
      <w:r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Sidd</w:t>
      </w:r>
    </w:p>
    <w:p w14:paraId="1C2EE250" w14:textId="56F7E2C5" w:rsidR="00DC7F9C" w:rsidRDefault="00DC7F9C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GSTIN: sk</w:t>
      </w:r>
    </w:p>
    <w:p w14:paraId="2A660C15" w14:textId="3DE12AEC" w:rsidR="001A4A7E" w:rsidRP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123</w:t>
      </w:r>
      <w:r>
        <w:rPr>
          <w:rFonts w:ascii="Adobe Gothic Std B" w:eastAsia="Adobe Gothic Std B" w:hAnsi="Adobe Gothic Std B"/>
        </w:rPr>
        <w:t xml:space="preserve"> </w:t>
      </w:r>
    </w:p>
    <w:p w14:paraId="5FAB9E1B" w14:textId="77777777" w:rsidR="00DC7F9C" w:rsidRDefault="00DC7F9C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6"/>
        <w:gridCol w:w="5559"/>
        <w:gridCol w:w="1636"/>
        <w:gridCol w:w="1625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3169B0D5" w:rsidR="00767D7F" w:rsidRPr="001A4A7E" w:rsidRDefault="00621980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GST 18%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18.0%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236.0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C7F9C">
      <w:footerReference w:type="default" r:id="rId7"/>
      <w:pgSz w:w="12240" w:h="15840"/>
      <w:pgMar w:top="851" w:right="1077" w:bottom="107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3B0EA" w14:textId="77777777" w:rsidR="00CE31FC" w:rsidRDefault="00CE31FC" w:rsidP="00DA124E">
      <w:r>
        <w:separator/>
      </w:r>
    </w:p>
  </w:endnote>
  <w:endnote w:type="continuationSeparator" w:id="0">
    <w:p w14:paraId="2D886F9E" w14:textId="77777777" w:rsidR="00CE31FC" w:rsidRDefault="00CE31F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C0B24" w14:textId="77777777" w:rsidR="00CE31FC" w:rsidRDefault="00CE31FC" w:rsidP="00DA124E">
      <w:r>
        <w:separator/>
      </w:r>
    </w:p>
  </w:footnote>
  <w:footnote w:type="continuationSeparator" w:id="0">
    <w:p w14:paraId="456882E9" w14:textId="77777777" w:rsidR="00CE31FC" w:rsidRDefault="00CE31F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03E2"/>
    <w:rsid w:val="00034163"/>
    <w:rsid w:val="00084A50"/>
    <w:rsid w:val="00086F6A"/>
    <w:rsid w:val="00091F88"/>
    <w:rsid w:val="000F3D19"/>
    <w:rsid w:val="000F6394"/>
    <w:rsid w:val="00141CC5"/>
    <w:rsid w:val="00161833"/>
    <w:rsid w:val="001A4A7E"/>
    <w:rsid w:val="001D1A99"/>
    <w:rsid w:val="002118AB"/>
    <w:rsid w:val="00253682"/>
    <w:rsid w:val="002C31B5"/>
    <w:rsid w:val="002F145D"/>
    <w:rsid w:val="002F405A"/>
    <w:rsid w:val="002F4591"/>
    <w:rsid w:val="00332BBD"/>
    <w:rsid w:val="00335034"/>
    <w:rsid w:val="003525FA"/>
    <w:rsid w:val="00390027"/>
    <w:rsid w:val="003968B9"/>
    <w:rsid w:val="004E0159"/>
    <w:rsid w:val="004F2DD2"/>
    <w:rsid w:val="00502760"/>
    <w:rsid w:val="00541768"/>
    <w:rsid w:val="005417F6"/>
    <w:rsid w:val="005E117D"/>
    <w:rsid w:val="005E43C7"/>
    <w:rsid w:val="005E4E1E"/>
    <w:rsid w:val="00621980"/>
    <w:rsid w:val="006350A1"/>
    <w:rsid w:val="00697198"/>
    <w:rsid w:val="006B4F86"/>
    <w:rsid w:val="006C1D33"/>
    <w:rsid w:val="006D3592"/>
    <w:rsid w:val="00767D7F"/>
    <w:rsid w:val="007A2DFF"/>
    <w:rsid w:val="007F6ACF"/>
    <w:rsid w:val="00846FB5"/>
    <w:rsid w:val="00865239"/>
    <w:rsid w:val="0098494E"/>
    <w:rsid w:val="009F3F74"/>
    <w:rsid w:val="00A2654F"/>
    <w:rsid w:val="00A77210"/>
    <w:rsid w:val="00A82089"/>
    <w:rsid w:val="00A824EC"/>
    <w:rsid w:val="00AC6A6B"/>
    <w:rsid w:val="00B14E8F"/>
    <w:rsid w:val="00B62AE1"/>
    <w:rsid w:val="00B84DF7"/>
    <w:rsid w:val="00B911FE"/>
    <w:rsid w:val="00C4631C"/>
    <w:rsid w:val="00CE31FC"/>
    <w:rsid w:val="00D27961"/>
    <w:rsid w:val="00D45686"/>
    <w:rsid w:val="00D46230"/>
    <w:rsid w:val="00D62BD5"/>
    <w:rsid w:val="00D8503D"/>
    <w:rsid w:val="00DA124E"/>
    <w:rsid w:val="00DC7F9C"/>
    <w:rsid w:val="00DE3DFA"/>
    <w:rsid w:val="00DF32B2"/>
    <w:rsid w:val="00E10529"/>
    <w:rsid w:val="00E61B2E"/>
    <w:rsid w:val="00E63F7F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203E2"/>
    <w:rsid w:val="00034163"/>
    <w:rsid w:val="004E0159"/>
    <w:rsid w:val="00684AE6"/>
    <w:rsid w:val="007931FB"/>
    <w:rsid w:val="007F6ACF"/>
    <w:rsid w:val="0087499A"/>
    <w:rsid w:val="00952B95"/>
    <w:rsid w:val="00B2243C"/>
    <w:rsid w:val="00D94F0E"/>
    <w:rsid w:val="00D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siddhi kavankar</cp:lastModifiedBy>
  <cp:revision>5</cp:revision>
  <dcterms:created xsi:type="dcterms:W3CDTF">2024-07-20T11:23:00Z</dcterms:created>
  <dcterms:modified xsi:type="dcterms:W3CDTF">2024-07-20T15:43:00Z</dcterms:modified>
  <cp:category/>
  <cp:version/>
  <dc:description/>
  <dc:identifier/>
  <dc:language/>
  <dc:subject/>
</cp:coreProperties>
</file>